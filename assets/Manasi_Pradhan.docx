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DDDDDD" w:themeColor="accent1"/>
            </w:tcBorders>
            <w:tcMar>
              <w:right w:w="0" w:type="dxa"/>
            </w:tcMar>
          </w:tcPr>
          <w:tbl>
            <w:tblPr>
              <w:tblW w:w="615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52"/>
            </w:tblGrid>
            <w:tr w:rsidR="00184664" w:rsidRPr="00A85B6F" w:rsidTr="00A6037B">
              <w:trPr>
                <w:trHeight w:hRule="exact" w:val="2822"/>
              </w:trPr>
              <w:tc>
                <w:tcPr>
                  <w:tcW w:w="5000" w:type="pct"/>
                  <w:tcBorders>
                    <w:bottom w:val="single" w:sz="12" w:space="0" w:color="DDDDDD" w:themeColor="accent1"/>
                  </w:tcBorders>
                  <w:tcMar>
                    <w:top w:w="317" w:type="dxa"/>
                  </w:tcMar>
                </w:tcPr>
                <w:p w:rsidR="00184664" w:rsidRDefault="00F570AD" w:rsidP="00A36242">
                  <w:pPr>
                    <w:pStyle w:val="Heading2"/>
                    <w:spacing w:before="240"/>
                    <w:rPr>
                      <w:b/>
                    </w:rPr>
                  </w:pPr>
                  <w:r w:rsidRPr="00F570AD">
                    <w:rPr>
                      <w:b/>
                    </w:rPr>
                    <w:t>Education</w:t>
                  </w:r>
                </w:p>
                <w:p w:rsidR="00F570AD" w:rsidRPr="00F570AD" w:rsidRDefault="00F570AD" w:rsidP="00A36242">
                  <w:pPr>
                    <w:pStyle w:val="Heading2"/>
                    <w:spacing w:before="240"/>
                    <w:rPr>
                      <w:b/>
                    </w:rPr>
                  </w:pPr>
                </w:p>
                <w:p w:rsidR="00F570AD" w:rsidRDefault="00F570AD" w:rsidP="00F570AD">
                  <w:pPr>
                    <w:pStyle w:val="NoSpacing"/>
                    <w:ind w:right="-180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MS Computer Science | May 2017 </w:t>
                  </w:r>
                  <w:r w:rsidRPr="00F570AD">
                    <w:rPr>
                      <w:rFonts w:cs="Times New Roman"/>
                      <w:b/>
                    </w:rPr>
                    <w:t xml:space="preserve"> </w:t>
                  </w:r>
                </w:p>
                <w:p w:rsidR="00F570AD" w:rsidRPr="00F570AD" w:rsidRDefault="00F570AD" w:rsidP="00F570AD">
                  <w:pPr>
                    <w:pStyle w:val="NoSpacing"/>
                    <w:ind w:right="-180"/>
                    <w:rPr>
                      <w:rFonts w:cs="Times New Roman"/>
                      <w:b/>
                    </w:rPr>
                  </w:pPr>
                  <w:r w:rsidRPr="00F570AD">
                    <w:rPr>
                      <w:rFonts w:cs="Times New Roman"/>
                      <w:b/>
                    </w:rPr>
                    <w:t>University of Florida | GPA: 3.16</w:t>
                  </w:r>
                  <w:r>
                    <w:rPr>
                      <w:rFonts w:cs="Times New Roman"/>
                      <w:b/>
                    </w:rPr>
                    <w:t xml:space="preserve"> </w:t>
                  </w:r>
                </w:p>
                <w:p w:rsidR="00F570AD" w:rsidRPr="00F570AD" w:rsidRDefault="00F570AD" w:rsidP="00F570AD">
                  <w:pPr>
                    <w:pStyle w:val="NoSpacing"/>
                    <w:ind w:right="-180"/>
                    <w:rPr>
                      <w:rFonts w:cs="Times New Roman"/>
                      <w:b/>
                    </w:rPr>
                  </w:pPr>
                </w:p>
                <w:p w:rsidR="00F570AD" w:rsidRDefault="00F570AD" w:rsidP="00F570AD">
                  <w:pPr>
                    <w:pStyle w:val="Heading3"/>
                    <w:rPr>
                      <w:rFonts w:cs="Times New Roman"/>
                    </w:rPr>
                  </w:pPr>
                  <w:r w:rsidRPr="00F570AD">
                    <w:rPr>
                      <w:rFonts w:cs="Times New Roman"/>
                    </w:rPr>
                    <w:t>BE Co</w:t>
                  </w:r>
                  <w:r>
                    <w:rPr>
                      <w:rFonts w:cs="Times New Roman"/>
                    </w:rPr>
                    <w:t xml:space="preserve">mputer Engineering | July 2015 </w:t>
                  </w:r>
                </w:p>
                <w:p w:rsidR="00184664" w:rsidRPr="00A85B6F" w:rsidRDefault="00F570AD" w:rsidP="00F570AD">
                  <w:pPr>
                    <w:pStyle w:val="Heading3"/>
                  </w:pPr>
                  <w:r w:rsidRPr="00F570AD">
                    <w:rPr>
                      <w:rFonts w:cs="Times New Roman"/>
                    </w:rPr>
                    <w:t xml:space="preserve"> University of Mumbai | GPA: 3.20</w:t>
                  </w:r>
                </w:p>
              </w:tc>
            </w:tr>
            <w:tr w:rsidR="00184664" w:rsidRPr="00A85B6F" w:rsidTr="00A6037B">
              <w:trPr>
                <w:trHeight w:val="7963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left w:val="single" w:sz="12" w:space="0" w:color="DDDDDD" w:themeColor="accent1"/>
                    <w:bottom w:val="single" w:sz="12" w:space="0" w:color="DDDDDD" w:themeColor="accent1"/>
                    <w:right w:val="nil"/>
                  </w:tcBorders>
                  <w:tcMar>
                    <w:top w:w="245" w:type="dxa"/>
                  </w:tcMar>
                </w:tcPr>
                <w:p w:rsidR="006567BD" w:rsidRPr="00856F59" w:rsidRDefault="006567BD" w:rsidP="006A70E5">
                  <w:pPr>
                    <w:pStyle w:val="Heading2"/>
                    <w:spacing w:before="100" w:beforeAutospacing="1"/>
                    <w:rPr>
                      <w:b/>
                    </w:rPr>
                  </w:pPr>
                  <w:r w:rsidRPr="00856F59">
                    <w:rPr>
                      <w:b/>
                    </w:rPr>
                    <w:t>Projects</w:t>
                  </w:r>
                </w:p>
                <w:p w:rsidR="00E449F8" w:rsidRPr="00212A02" w:rsidRDefault="00E449F8" w:rsidP="00E449F8">
                  <w:pPr>
                    <w:pStyle w:val="Heading3"/>
                    <w:rPr>
                      <w:szCs w:val="22"/>
                    </w:rPr>
                  </w:pPr>
                  <w:r w:rsidRPr="00212A02">
                    <w:rPr>
                      <w:szCs w:val="22"/>
                    </w:rPr>
                    <w:t>Personal Website | March, 2017 | Bootstrap, jQuery</w:t>
                  </w:r>
                </w:p>
                <w:p w:rsidR="00E449F8" w:rsidRDefault="00E449F8" w:rsidP="00E449F8">
                  <w:r>
                    <w:t>Created a personal website on GitHub that is connected to a Blog using HubPress.io. It is hosted at rooneymufc11.github.io/</w:t>
                  </w:r>
                  <w:proofErr w:type="spellStart"/>
                  <w:r>
                    <w:t>mySite</w:t>
                  </w:r>
                  <w:proofErr w:type="spellEnd"/>
                </w:p>
                <w:p w:rsidR="00E449F8" w:rsidRPr="00212A02" w:rsidRDefault="00E449F8" w:rsidP="00E449F8">
                  <w:pPr>
                    <w:pStyle w:val="Heading3"/>
                    <w:rPr>
                      <w:szCs w:val="22"/>
                    </w:rPr>
                  </w:pPr>
                  <w:r w:rsidRPr="00212A02">
                    <w:rPr>
                      <w:szCs w:val="22"/>
                    </w:rPr>
                    <w:t xml:space="preserve">Color Guess | February, 2017 | </w:t>
                  </w:r>
                  <w:r w:rsidRPr="00212A02">
                    <w:rPr>
                      <w:sz w:val="18"/>
                    </w:rPr>
                    <w:t>HTML 5, CSS 3, JavaScript</w:t>
                  </w:r>
                  <w:r w:rsidRPr="00212A02">
                    <w:rPr>
                      <w:szCs w:val="22"/>
                    </w:rPr>
                    <w:t xml:space="preserve"> </w:t>
                  </w:r>
                </w:p>
                <w:p w:rsidR="00E449F8" w:rsidRDefault="00E449F8" w:rsidP="00E449F8">
                  <w:r>
                    <w:t>C</w:t>
                  </w:r>
                  <w:r w:rsidRPr="009A36D6">
                    <w:t xml:space="preserve">reated as a project in the Web Developer Bootcamp Course by Colt Steele on </w:t>
                  </w:r>
                  <w:proofErr w:type="spellStart"/>
                  <w:r w:rsidRPr="009A36D6">
                    <w:t>Udemy</w:t>
                  </w:r>
                  <w:proofErr w:type="spellEnd"/>
                  <w:r w:rsidRPr="009A36D6">
                    <w:t xml:space="preserve">. </w:t>
                  </w:r>
                  <w:r>
                    <w:t xml:space="preserve">Concepts of code </w:t>
                  </w:r>
                  <w:r w:rsidRPr="009A36D6">
                    <w:t>refactoring and DOM Manipulation</w:t>
                  </w:r>
                  <w:r>
                    <w:t>.</w:t>
                  </w:r>
                </w:p>
                <w:p w:rsidR="00E449F8" w:rsidRPr="00212A02" w:rsidRDefault="00E449F8" w:rsidP="00E449F8">
                  <w:pPr>
                    <w:pStyle w:val="Heading3"/>
                    <w:rPr>
                      <w:szCs w:val="20"/>
                    </w:rPr>
                  </w:pPr>
                  <w:proofErr w:type="spellStart"/>
                  <w:r w:rsidRPr="00212A02">
                    <w:rPr>
                      <w:szCs w:val="20"/>
                    </w:rPr>
                    <w:t>Patatap</w:t>
                  </w:r>
                  <w:proofErr w:type="spellEnd"/>
                  <w:r w:rsidRPr="00212A02">
                    <w:rPr>
                      <w:szCs w:val="20"/>
                    </w:rPr>
                    <w:t xml:space="preserve"> Clone| February, 2017 | jQuery, </w:t>
                  </w:r>
                  <w:proofErr w:type="spellStart"/>
                  <w:r w:rsidRPr="00212A02">
                    <w:rPr>
                      <w:szCs w:val="20"/>
                    </w:rPr>
                    <w:t>Paperjs</w:t>
                  </w:r>
                  <w:proofErr w:type="spellEnd"/>
                  <w:r w:rsidRPr="00212A02">
                    <w:rPr>
                      <w:szCs w:val="20"/>
                    </w:rPr>
                    <w:t xml:space="preserve">, </w:t>
                  </w:r>
                  <w:proofErr w:type="spellStart"/>
                  <w:r w:rsidRPr="00212A02">
                    <w:rPr>
                      <w:szCs w:val="20"/>
                    </w:rPr>
                    <w:t>Howlerjs</w:t>
                  </w:r>
                  <w:proofErr w:type="spellEnd"/>
                </w:p>
                <w:p w:rsidR="00E449F8" w:rsidRDefault="00E449F8" w:rsidP="00E449F8">
                  <w:r>
                    <w:t>C</w:t>
                  </w:r>
                  <w:r w:rsidRPr="009A36D6">
                    <w:t xml:space="preserve">reated as a project in the Web Developer Bootcamp Course by Colt Steele on </w:t>
                  </w:r>
                  <w:proofErr w:type="spellStart"/>
                  <w:r w:rsidRPr="009A36D6">
                    <w:t>Udemy</w:t>
                  </w:r>
                  <w:proofErr w:type="spellEnd"/>
                  <w:r>
                    <w:t xml:space="preserve">. Captures key presses of alphabets and creates an animation and sound for each. </w:t>
                  </w:r>
                </w:p>
                <w:p w:rsidR="00E449F8" w:rsidRPr="00212A02" w:rsidRDefault="00E449F8" w:rsidP="00E449F8">
                  <w:pPr>
                    <w:pStyle w:val="Heading3"/>
                    <w:rPr>
                      <w:szCs w:val="20"/>
                    </w:rPr>
                  </w:pPr>
                  <w:proofErr w:type="spellStart"/>
                  <w:r w:rsidRPr="00212A02">
                    <w:rPr>
                      <w:szCs w:val="20"/>
                    </w:rPr>
                    <w:t>Scilyses</w:t>
                  </w:r>
                  <w:proofErr w:type="spellEnd"/>
                  <w:r w:rsidRPr="00212A02">
                    <w:rPr>
                      <w:szCs w:val="20"/>
                    </w:rPr>
                    <w:t xml:space="preserve">-Data Analysis Tool | August-December, 2016 | </w:t>
                  </w:r>
                  <w:proofErr w:type="spellStart"/>
                  <w:r w:rsidRPr="00212A02">
                    <w:rPr>
                      <w:szCs w:val="20"/>
                    </w:rPr>
                    <w:t>SciDB</w:t>
                  </w:r>
                  <w:proofErr w:type="spellEnd"/>
                  <w:r w:rsidRPr="00212A02">
                    <w:rPr>
                      <w:szCs w:val="20"/>
                    </w:rPr>
                    <w:t xml:space="preserve">, </w:t>
                  </w:r>
                  <w:proofErr w:type="spellStart"/>
                  <w:r w:rsidRPr="00212A02">
                    <w:rPr>
                      <w:szCs w:val="20"/>
                    </w:rPr>
                    <w:t>SciDB</w:t>
                  </w:r>
                  <w:proofErr w:type="spellEnd"/>
                  <w:r w:rsidRPr="00212A02">
                    <w:rPr>
                      <w:szCs w:val="20"/>
                    </w:rPr>
                    <w:t>-R</w:t>
                  </w:r>
                </w:p>
                <w:p w:rsidR="00E449F8" w:rsidRPr="00243724" w:rsidRDefault="00E449F8" w:rsidP="00E449F8">
                  <w:r>
                    <w:t>Developed a tool to enable user to</w:t>
                  </w:r>
                  <w:r w:rsidRPr="006A4799">
                    <w:t xml:space="preserve"> upload his own data</w:t>
                  </w:r>
                  <w:r>
                    <w:t>set</w:t>
                  </w:r>
                  <w:r w:rsidRPr="006A4799">
                    <w:t xml:space="preserve"> and perform operations by using the available functions powered by </w:t>
                  </w:r>
                  <w:proofErr w:type="spellStart"/>
                  <w:r w:rsidRPr="006A4799">
                    <w:t>SciDB</w:t>
                  </w:r>
                  <w:proofErr w:type="spellEnd"/>
                  <w:r>
                    <w:t>.</w:t>
                  </w:r>
                </w:p>
                <w:p w:rsidR="00E449F8" w:rsidRPr="00212A02" w:rsidRDefault="00E449F8" w:rsidP="00E449F8">
                  <w:pPr>
                    <w:pStyle w:val="Heading3"/>
                    <w:rPr>
                      <w:szCs w:val="22"/>
                    </w:rPr>
                  </w:pPr>
                  <w:r w:rsidRPr="00212A02">
                    <w:rPr>
                      <w:szCs w:val="22"/>
                    </w:rPr>
                    <w:t xml:space="preserve">Responsive Website | March, 2017 | Bootstrap, </w:t>
                  </w:r>
                  <w:proofErr w:type="spellStart"/>
                  <w:r w:rsidRPr="00212A02">
                    <w:rPr>
                      <w:szCs w:val="22"/>
                    </w:rPr>
                    <w:t>JQuery</w:t>
                  </w:r>
                  <w:proofErr w:type="spellEnd"/>
                </w:p>
                <w:p w:rsidR="00E449F8" w:rsidRPr="00E449F8" w:rsidRDefault="00E449F8" w:rsidP="00E449F8">
                  <w:r>
                    <w:t xml:space="preserve">Created a website for a Chinese restaurant as a project for HTML5, CSS3 and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for Web Developers by Johns Hopkins University on Coursera. (To be completed)</w:t>
                  </w:r>
                </w:p>
                <w:p w:rsidR="006567BD" w:rsidRPr="00E449F8" w:rsidRDefault="006567BD" w:rsidP="006567BD">
                  <w:pPr>
                    <w:rPr>
                      <w:b/>
                      <w:szCs w:val="22"/>
                    </w:rPr>
                  </w:pPr>
                  <w:r w:rsidRPr="00E449F8">
                    <w:rPr>
                      <w:b/>
                      <w:szCs w:val="22"/>
                    </w:rPr>
                    <w:t>Peer to Peer networks | August-November,</w:t>
                  </w:r>
                  <w:r w:rsidR="00A36242" w:rsidRPr="00E449F8">
                    <w:rPr>
                      <w:b/>
                      <w:szCs w:val="22"/>
                    </w:rPr>
                    <w:t xml:space="preserve"> </w:t>
                  </w:r>
                  <w:r w:rsidRPr="00E449F8">
                    <w:rPr>
                      <w:b/>
                      <w:szCs w:val="22"/>
                    </w:rPr>
                    <w:t>2015 |Java</w:t>
                  </w:r>
                </w:p>
                <w:p w:rsidR="00290DF4" w:rsidRPr="00290DF4" w:rsidRDefault="006567BD" w:rsidP="00E449F8">
                  <w:r w:rsidRPr="00856F59">
                    <w:t>Programmed a peer to pee</w:t>
                  </w:r>
                  <w:r>
                    <w:t>r file sharing system like</w:t>
                  </w:r>
                  <w:r w:rsidRPr="00856F59">
                    <w:t xml:space="preserve"> the </w:t>
                  </w:r>
                  <w:r>
                    <w:t>mechanism of the Torrent system with 5 clients and a server using Java sockets and multi-threading.</w:t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DDDDDD" w:themeColor="accent1"/>
            </w:tcBorders>
          </w:tcPr>
          <w:tbl>
            <w:tblPr>
              <w:tblW w:w="430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305"/>
            </w:tblGrid>
            <w:tr w:rsidR="00184664" w:rsidRPr="00A85B6F" w:rsidTr="003C4FCC">
              <w:trPr>
                <w:trHeight w:hRule="exact" w:val="4038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288" w:type="dxa"/>
                  </w:tcMar>
                </w:tcPr>
                <w:p w:rsidR="006A70E5" w:rsidRPr="00A85B6F" w:rsidRDefault="0049619E" w:rsidP="006A70E5">
                  <w:pPr>
                    <w:pStyle w:val="Heading2"/>
                    <w:spacing w:before="240"/>
                  </w:pPr>
                  <w:sdt>
                    <w:sdtPr>
                      <w:alias w:val="Skills:"/>
                      <w:tag w:val="Skills:"/>
                      <w:id w:val="-536746061"/>
                      <w:placeholder>
                        <w:docPart w:val="1A26D8B843A64C04ACC9AF73BBBF26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A70E5" w:rsidRPr="00243724">
                        <w:rPr>
                          <w:b/>
                        </w:rPr>
                        <w:t>Skills</w:t>
                      </w:r>
                    </w:sdtContent>
                  </w:sdt>
                </w:p>
                <w:p w:rsidR="006A70E5" w:rsidRDefault="006A70E5" w:rsidP="006A70E5">
                  <w:pPr>
                    <w:pStyle w:val="NoSpacing"/>
                    <w:ind w:right="-180"/>
                    <w:rPr>
                      <w:rFonts w:cs="Times New Roman"/>
                    </w:rPr>
                  </w:pPr>
                  <w:r w:rsidRPr="00E33FCC">
                    <w:rPr>
                      <w:rFonts w:cs="Times New Roman"/>
                      <w:b/>
                    </w:rPr>
                    <w:t>Languages</w:t>
                  </w:r>
                  <w:r w:rsidRPr="00E33FCC">
                    <w:rPr>
                      <w:rFonts w:cs="Times New Roman"/>
                    </w:rPr>
                    <w:t>: Java, HTM</w:t>
                  </w:r>
                  <w:r>
                    <w:rPr>
                      <w:rFonts w:cs="Times New Roman"/>
                    </w:rPr>
                    <w:t xml:space="preserve">L5, CSS3, JavaScript, </w:t>
                  </w:r>
                  <w:proofErr w:type="spellStart"/>
                  <w:r>
                    <w:rPr>
                      <w:rFonts w:cs="Times New Roman"/>
                    </w:rPr>
                    <w:t>PhP</w:t>
                  </w:r>
                  <w:proofErr w:type="spellEnd"/>
                  <w:r>
                    <w:rPr>
                      <w:rFonts w:cs="Times New Roman"/>
                    </w:rPr>
                    <w:t xml:space="preserve">, SQL, </w:t>
                  </w:r>
                  <w:r w:rsidRPr="00E33FCC">
                    <w:rPr>
                      <w:rFonts w:cs="Times New Roman"/>
                    </w:rPr>
                    <w:t>R</w:t>
                  </w:r>
                  <w:r>
                    <w:rPr>
                      <w:rFonts w:cs="Times New Roman"/>
                    </w:rPr>
                    <w:t xml:space="preserve">, </w:t>
                  </w:r>
                  <w:r w:rsidR="00A91A8C">
                    <w:rPr>
                      <w:rFonts w:cs="Times New Roman"/>
                    </w:rPr>
                    <w:t>Python</w:t>
                  </w:r>
                </w:p>
                <w:p w:rsidR="00F570AD" w:rsidRPr="00E33FCC" w:rsidRDefault="00F570AD" w:rsidP="006A70E5">
                  <w:pPr>
                    <w:pStyle w:val="NoSpacing"/>
                    <w:ind w:right="-180"/>
                    <w:rPr>
                      <w:rFonts w:cs="Times New Roman"/>
                    </w:rPr>
                  </w:pPr>
                </w:p>
                <w:p w:rsidR="006A70E5" w:rsidRDefault="006A70E5" w:rsidP="006A70E5">
                  <w:pPr>
                    <w:pStyle w:val="NoSpacing"/>
                    <w:ind w:right="-180"/>
                    <w:rPr>
                      <w:rFonts w:cs="Times New Roman"/>
                    </w:rPr>
                  </w:pPr>
                  <w:r w:rsidRPr="00E33FCC">
                    <w:rPr>
                      <w:rFonts w:cs="Times New Roman"/>
                      <w:b/>
                    </w:rPr>
                    <w:t>Frameworks</w:t>
                  </w:r>
                  <w:r w:rsidRPr="00E33FCC">
                    <w:rPr>
                      <w:rFonts w:cs="Times New Roman"/>
                    </w:rPr>
                    <w:t>: Twitter Bootstrap, Hortonworks Sandbox</w:t>
                  </w:r>
                </w:p>
                <w:p w:rsidR="00F570AD" w:rsidRPr="00E33FCC" w:rsidRDefault="00F570AD" w:rsidP="006A70E5">
                  <w:pPr>
                    <w:pStyle w:val="NoSpacing"/>
                    <w:ind w:right="-180"/>
                    <w:rPr>
                      <w:rFonts w:cs="Times New Roman"/>
                    </w:rPr>
                  </w:pPr>
                </w:p>
                <w:p w:rsidR="006A70E5" w:rsidRDefault="006A70E5" w:rsidP="006A70E5">
                  <w:pPr>
                    <w:pStyle w:val="NoSpacing"/>
                    <w:ind w:right="-180"/>
                    <w:rPr>
                      <w:rFonts w:cs="Times New Roman"/>
                    </w:rPr>
                  </w:pPr>
                  <w:r w:rsidRPr="00E33FCC">
                    <w:rPr>
                      <w:rFonts w:cs="Times New Roman"/>
                      <w:b/>
                    </w:rPr>
                    <w:t>Content Management Systems</w:t>
                  </w:r>
                  <w:r>
                    <w:rPr>
                      <w:rFonts w:cs="Times New Roman"/>
                    </w:rPr>
                    <w:t>: Wordpress.org, Terminal</w:t>
                  </w:r>
                </w:p>
                <w:p w:rsidR="006A70E5" w:rsidRDefault="006A70E5" w:rsidP="006A70E5">
                  <w:pPr>
                    <w:pStyle w:val="NoSpacing"/>
                    <w:ind w:right="-18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Four</w:t>
                  </w:r>
                </w:p>
                <w:p w:rsidR="00F570AD" w:rsidRPr="00E33FCC" w:rsidRDefault="00F570AD" w:rsidP="006A70E5">
                  <w:pPr>
                    <w:pStyle w:val="NoSpacing"/>
                    <w:ind w:right="-180"/>
                    <w:rPr>
                      <w:rFonts w:cs="Times New Roman"/>
                    </w:rPr>
                  </w:pPr>
                </w:p>
                <w:p w:rsidR="006A70E5" w:rsidRPr="00E33FCC" w:rsidRDefault="006A70E5" w:rsidP="006A70E5">
                  <w:pPr>
                    <w:pStyle w:val="NoSpacing"/>
                    <w:ind w:right="-180"/>
                    <w:rPr>
                      <w:rFonts w:cs="Times New Roman"/>
                    </w:rPr>
                  </w:pPr>
                  <w:r w:rsidRPr="00E33FCC">
                    <w:rPr>
                      <w:rFonts w:cs="Times New Roman"/>
                      <w:b/>
                    </w:rPr>
                    <w:t>Version Control System</w:t>
                  </w:r>
                  <w:r w:rsidRPr="00E33FCC">
                    <w:rPr>
                      <w:rFonts w:cs="Times New Roman"/>
                    </w:rPr>
                    <w:t xml:space="preserve">: </w:t>
                  </w:r>
                  <w:r w:rsidR="00D56610">
                    <w:rPr>
                      <w:rFonts w:cs="Times New Roman"/>
                    </w:rPr>
                    <w:t>GitHub</w:t>
                  </w:r>
                </w:p>
                <w:p w:rsidR="00184664" w:rsidRPr="00A85B6F" w:rsidRDefault="00184664" w:rsidP="00CC7AD0">
                  <w:pPr>
                    <w:pStyle w:val="Heading3"/>
                  </w:pPr>
                </w:p>
              </w:tc>
            </w:tr>
            <w:tr w:rsidR="00184664" w:rsidRPr="00A85B6F" w:rsidTr="003C4FCC">
              <w:trPr>
                <w:trHeight w:hRule="exact" w:val="3616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</w:tcBorders>
                </w:tcPr>
                <w:tbl>
                  <w:tblPr>
                    <w:tblW w:w="3998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98"/>
                  </w:tblGrid>
                  <w:tr w:rsidR="006567BD" w:rsidRPr="00D15464" w:rsidTr="003C4FCC">
                    <w:trPr>
                      <w:trHeight w:val="190"/>
                    </w:trPr>
                    <w:tc>
                      <w:tcPr>
                        <w:tcW w:w="3998" w:type="dxa"/>
                        <w:tcMar>
                          <w:top w:w="432" w:type="dxa"/>
                          <w:bottom w:w="0" w:type="dxa"/>
                        </w:tcMar>
                      </w:tcPr>
                      <w:p w:rsidR="006567BD" w:rsidRPr="00D15464" w:rsidRDefault="006567BD" w:rsidP="003C4FCC">
                        <w:pPr>
                          <w:pStyle w:val="Heading3"/>
                          <w:spacing w:after="100" w:afterAutospacing="1"/>
                          <w:rPr>
                            <w:sz w:val="26"/>
                            <w:szCs w:val="26"/>
                          </w:rPr>
                        </w:pPr>
                        <w:r w:rsidRPr="00D15464">
                          <w:rPr>
                            <w:sz w:val="26"/>
                            <w:szCs w:val="26"/>
                          </w:rPr>
                          <w:t>EXPERIENCE</w:t>
                        </w:r>
                      </w:p>
                    </w:tc>
                  </w:tr>
                  <w:tr w:rsidR="006567BD" w:rsidRPr="00A85B6F" w:rsidTr="003C4FCC">
                    <w:trPr>
                      <w:trHeight w:val="3406"/>
                    </w:trPr>
                    <w:tc>
                      <w:tcPr>
                        <w:tcW w:w="3998" w:type="dxa"/>
                        <w:tcMar>
                          <w:top w:w="0" w:type="dxa"/>
                          <w:bottom w:w="288" w:type="dxa"/>
                        </w:tcMar>
                      </w:tcPr>
                      <w:p w:rsidR="006567BD" w:rsidRPr="00302BA4" w:rsidRDefault="006567BD" w:rsidP="00A36242">
                        <w:pPr>
                          <w:rPr>
                            <w:b/>
                          </w:rPr>
                        </w:pPr>
                        <w:r w:rsidRPr="00302BA4">
                          <w:rPr>
                            <w:b/>
                          </w:rPr>
                          <w:t>Webmaster and Secretary| Organization for Graduate Student Advancement and Professional Development | February 2016 - Present</w:t>
                        </w:r>
                      </w:p>
                      <w:p w:rsidR="003C4FCC" w:rsidRDefault="006567BD" w:rsidP="003C4FCC">
                        <w:r>
                          <w:t>Restructured the organization website with analysis and removal of 13 broken links and 25 irrelevant pages</w:t>
                        </w:r>
                        <w:r w:rsidR="003C4FCC">
                          <w:t>.</w:t>
                        </w:r>
                      </w:p>
                      <w:p w:rsidR="006567BD" w:rsidRPr="00A85B6F" w:rsidRDefault="0072427C" w:rsidP="003C4FCC">
                        <w:r>
                          <w:t>Changed the website to new domain under the Graduate School using Terminal Four as the CMS. (</w:t>
                        </w:r>
                        <w:hyperlink r:id="rId7" w:history="1">
                          <w:r w:rsidRPr="0072427C">
                            <w:rPr>
                              <w:rStyle w:val="Hyperlink"/>
                            </w:rPr>
                            <w:t>Link</w:t>
                          </w:r>
                        </w:hyperlink>
                        <w:r>
                          <w:t>)</w:t>
                        </w:r>
                      </w:p>
                    </w:tc>
                  </w:tr>
                </w:tbl>
                <w:p w:rsidR="00184664" w:rsidRPr="00A85B6F" w:rsidRDefault="00184664" w:rsidP="00CC7AD0"/>
              </w:tc>
            </w:tr>
            <w:tr w:rsidR="00184664" w:rsidRPr="00A85B6F" w:rsidTr="003C4FCC">
              <w:trPr>
                <w:trHeight w:val="3463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</w:tcPr>
                <w:p w:rsidR="004670DD" w:rsidRPr="00243724" w:rsidRDefault="006567BD" w:rsidP="00243724">
                  <w:pPr>
                    <w:pStyle w:val="Heading2"/>
                    <w:spacing w:before="240"/>
                    <w:rPr>
                      <w:b/>
                    </w:rPr>
                  </w:pPr>
                  <w:r w:rsidRPr="00243724">
                    <w:rPr>
                      <w:b/>
                    </w:rPr>
                    <w:t>RELEVANT COURS</w:t>
                  </w:r>
                  <w:r w:rsidR="00F570AD">
                    <w:rPr>
                      <w:b/>
                    </w:rPr>
                    <w:t>ework</w:t>
                  </w:r>
                </w:p>
                <w:p w:rsidR="00D86F0F" w:rsidRDefault="002D71AA" w:rsidP="00D86F0F">
                  <w:pPr>
                    <w:pStyle w:val="Heading3"/>
                    <w:rPr>
                      <w:b w:val="0"/>
                      <w:sz w:val="18"/>
                      <w:szCs w:val="18"/>
                    </w:rPr>
                  </w:pPr>
                  <w:r w:rsidRPr="00D86F0F">
                    <w:rPr>
                      <w:szCs w:val="20"/>
                    </w:rPr>
                    <w:t>Graduate</w:t>
                  </w:r>
                  <w:r w:rsidRPr="00D86F0F">
                    <w:rPr>
                      <w:b w:val="0"/>
                      <w:szCs w:val="20"/>
                    </w:rPr>
                    <w:t>:</w:t>
                  </w:r>
                  <w:r>
                    <w:rPr>
                      <w:b w:val="0"/>
                      <w:sz w:val="18"/>
                      <w:szCs w:val="18"/>
                    </w:rPr>
                    <w:t xml:space="preserve"> Analysis of Algo</w:t>
                  </w:r>
                  <w:bookmarkStart w:id="0" w:name="_GoBack"/>
                  <w:bookmarkEnd w:id="0"/>
                  <w:r>
                    <w:rPr>
                      <w:b w:val="0"/>
                      <w:sz w:val="18"/>
                      <w:szCs w:val="18"/>
                    </w:rPr>
                    <w:t xml:space="preserve">rithms, Advanced Data Structures, Computer Networks, </w:t>
                  </w:r>
                  <w:r w:rsidRPr="002D71AA">
                    <w:rPr>
                      <w:b w:val="0"/>
                      <w:sz w:val="18"/>
                      <w:szCs w:val="18"/>
                    </w:rPr>
                    <w:t>Advan</w:t>
                  </w:r>
                  <w:r>
                    <w:rPr>
                      <w:b w:val="0"/>
                      <w:sz w:val="18"/>
                      <w:szCs w:val="18"/>
                    </w:rPr>
                    <w:t xml:space="preserve">ced Database Management Systems, Software Engineering, </w:t>
                  </w:r>
                  <w:r w:rsidRPr="002D71AA">
                    <w:rPr>
                      <w:b w:val="0"/>
                      <w:sz w:val="18"/>
                      <w:szCs w:val="18"/>
                    </w:rPr>
                    <w:t>Engineering Innovation</w:t>
                  </w:r>
                </w:p>
                <w:p w:rsidR="006567BD" w:rsidRPr="009F7F15" w:rsidRDefault="00D86F0F" w:rsidP="009F7F15">
                  <w:pPr>
                    <w:pStyle w:val="Heading3"/>
                    <w:rPr>
                      <w:b w:val="0"/>
                      <w:sz w:val="18"/>
                      <w:szCs w:val="18"/>
                    </w:rPr>
                  </w:pPr>
                  <w:r w:rsidRPr="00D86F0F">
                    <w:rPr>
                      <w:szCs w:val="20"/>
                    </w:rPr>
                    <w:t>Undergraduate</w:t>
                  </w:r>
                  <w:r w:rsidRPr="00D86F0F">
                    <w:rPr>
                      <w:b w:val="0"/>
                      <w:szCs w:val="20"/>
                    </w:rPr>
                    <w:t>:</w:t>
                  </w:r>
                  <w:r>
                    <w:rPr>
                      <w:b w:val="0"/>
                      <w:sz w:val="18"/>
                      <w:szCs w:val="18"/>
                    </w:rPr>
                    <w:t xml:space="preserve"> Digital Logic, Operating Systems, Computer Architecture, Image Processing, Theory of Computer Science, Human Computer Interaction, Web Engineering. </w:t>
                  </w:r>
                </w:p>
              </w:tc>
            </w:tr>
          </w:tbl>
          <w:p w:rsidR="00184664" w:rsidRPr="00A85B6F" w:rsidRDefault="00184664" w:rsidP="00CC7AD0"/>
        </w:tc>
      </w:tr>
    </w:tbl>
    <w:p w:rsidR="00BA68C1" w:rsidRPr="001348B2" w:rsidRDefault="00BA68C1" w:rsidP="0072427C">
      <w:pPr>
        <w:tabs>
          <w:tab w:val="left" w:pos="1110"/>
          <w:tab w:val="center" w:pos="5328"/>
        </w:tabs>
        <w:jc w:val="left"/>
      </w:pPr>
    </w:p>
    <w:sectPr w:rsidR="00BA68C1" w:rsidRPr="001348B2" w:rsidSect="00E47784">
      <w:footerReference w:type="default" r:id="rId8"/>
      <w:headerReference w:type="first" r:id="rId9"/>
      <w:footerReference w:type="first" r:id="rId10"/>
      <w:pgSz w:w="12240" w:h="15840"/>
      <w:pgMar w:top="261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19E" w:rsidRDefault="0049619E" w:rsidP="008B2920">
      <w:pPr>
        <w:spacing w:after="0" w:line="240" w:lineRule="auto"/>
      </w:pPr>
      <w:r>
        <w:separator/>
      </w:r>
    </w:p>
  </w:endnote>
  <w:endnote w:type="continuationSeparator" w:id="0">
    <w:p w:rsidR="0049619E" w:rsidRDefault="0049619E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2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9BB" w:rsidRDefault="001348B2" w:rsidP="0072427C">
    <w:pPr>
      <w:pStyle w:val="Footer"/>
      <w:ind w:left="2880" w:firstLine="720"/>
      <w:jc w:val="both"/>
    </w:pPr>
    <w:r w:rsidRPr="00FE49BB">
      <w:rPr>
        <w:noProof/>
        <w:lang w:val="en-IN" w:eastAsia="ko-KR"/>
      </w:rPr>
      <mc:AlternateContent>
        <mc:Choice Requires="wpg">
          <w:drawing>
            <wp:inline distT="0" distB="0" distL="0" distR="0" wp14:anchorId="7356C9A2" wp14:editId="638241F0">
              <wp:extent cx="329184" cy="329184"/>
              <wp:effectExtent l="0" t="0" r="0" b="0"/>
              <wp:docPr id="12" name="Group 321" descr="LinkedIn ic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9184" cy="329184"/>
                        <a:chOff x="0" y="0"/>
                        <a:chExt cx="329184" cy="329184"/>
                      </a:xfrm>
                    </wpg:grpSpPr>
                    <wps:wsp>
                      <wps:cNvPr id="13" name="Oval 13"/>
                      <wps:cNvSpPr/>
                      <wps:spPr>
                        <a:xfrm>
                          <a:off x="0" y="0"/>
                          <a:ext cx="329184" cy="32918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 11"/>
                      <wps:cNvSpPr>
                        <a:spLocks noEditPoints="1"/>
                      </wps:cNvSpPr>
                      <wps:spPr bwMode="auto">
                        <a:xfrm>
                          <a:off x="78073" y="86805"/>
                          <a:ext cx="173038" cy="155575"/>
                        </a:xfrm>
                        <a:custGeom>
                          <a:avLst/>
                          <a:gdLst>
                            <a:gd name="T0" fmla="*/ 384 w 1752"/>
                            <a:gd name="T1" fmla="*/ 544 h 1560"/>
                            <a:gd name="T2" fmla="*/ 1243 w 1752"/>
                            <a:gd name="T3" fmla="*/ 523 h 1560"/>
                            <a:gd name="T4" fmla="*/ 1128 w 1752"/>
                            <a:gd name="T5" fmla="*/ 556 h 1560"/>
                            <a:gd name="T6" fmla="*/ 1044 w 1752"/>
                            <a:gd name="T7" fmla="*/ 620 h 1560"/>
                            <a:gd name="T8" fmla="*/ 972 w 1752"/>
                            <a:gd name="T9" fmla="*/ 686 h 1560"/>
                            <a:gd name="T10" fmla="*/ 643 w 1752"/>
                            <a:gd name="T11" fmla="*/ 1510 h 1560"/>
                            <a:gd name="T12" fmla="*/ 954 w 1752"/>
                            <a:gd name="T13" fmla="*/ 933 h 1560"/>
                            <a:gd name="T14" fmla="*/ 966 w 1752"/>
                            <a:gd name="T15" fmla="*/ 872 h 1560"/>
                            <a:gd name="T16" fmla="*/ 1038 w 1752"/>
                            <a:gd name="T17" fmla="*/ 779 h 1560"/>
                            <a:gd name="T18" fmla="*/ 1122 w 1752"/>
                            <a:gd name="T19" fmla="*/ 739 h 1560"/>
                            <a:gd name="T20" fmla="*/ 1245 w 1752"/>
                            <a:gd name="T21" fmla="*/ 744 h 1560"/>
                            <a:gd name="T22" fmla="*/ 1340 w 1752"/>
                            <a:gd name="T23" fmla="*/ 807 h 1560"/>
                            <a:gd name="T24" fmla="*/ 1384 w 1752"/>
                            <a:gd name="T25" fmla="*/ 920 h 1560"/>
                            <a:gd name="T26" fmla="*/ 1697 w 1752"/>
                            <a:gd name="T27" fmla="*/ 1510 h 1560"/>
                            <a:gd name="T28" fmla="*/ 1681 w 1752"/>
                            <a:gd name="T29" fmla="*/ 798 h 1560"/>
                            <a:gd name="T30" fmla="*/ 1610 w 1752"/>
                            <a:gd name="T31" fmla="*/ 650 h 1560"/>
                            <a:gd name="T32" fmla="*/ 1496 w 1752"/>
                            <a:gd name="T33" fmla="*/ 558 h 1560"/>
                            <a:gd name="T34" fmla="*/ 1307 w 1752"/>
                            <a:gd name="T35" fmla="*/ 522 h 1560"/>
                            <a:gd name="T36" fmla="*/ 432 w 1752"/>
                            <a:gd name="T37" fmla="*/ 497 h 1560"/>
                            <a:gd name="T38" fmla="*/ 438 w 1752"/>
                            <a:gd name="T39" fmla="*/ 1543 h 1560"/>
                            <a:gd name="T40" fmla="*/ 50 w 1752"/>
                            <a:gd name="T41" fmla="*/ 1560 h 1560"/>
                            <a:gd name="T42" fmla="*/ 22 w 1752"/>
                            <a:gd name="T43" fmla="*/ 1532 h 1560"/>
                            <a:gd name="T44" fmla="*/ 41 w 1752"/>
                            <a:gd name="T45" fmla="*/ 490 h 1560"/>
                            <a:gd name="T46" fmla="*/ 1426 w 1752"/>
                            <a:gd name="T47" fmla="*/ 480 h 1560"/>
                            <a:gd name="T48" fmla="*/ 1593 w 1752"/>
                            <a:gd name="T49" fmla="*/ 557 h 1560"/>
                            <a:gd name="T50" fmla="*/ 1701 w 1752"/>
                            <a:gd name="T51" fmla="*/ 694 h 1560"/>
                            <a:gd name="T52" fmla="*/ 1750 w 1752"/>
                            <a:gd name="T53" fmla="*/ 890 h 1560"/>
                            <a:gd name="T54" fmla="*/ 1742 w 1752"/>
                            <a:gd name="T55" fmla="*/ 1552 h 1560"/>
                            <a:gd name="T56" fmla="*/ 1351 w 1752"/>
                            <a:gd name="T57" fmla="*/ 1557 h 1560"/>
                            <a:gd name="T58" fmla="*/ 1335 w 1752"/>
                            <a:gd name="T59" fmla="*/ 989 h 1560"/>
                            <a:gd name="T60" fmla="*/ 1311 w 1752"/>
                            <a:gd name="T61" fmla="*/ 860 h 1560"/>
                            <a:gd name="T62" fmla="*/ 1250 w 1752"/>
                            <a:gd name="T63" fmla="*/ 797 h 1560"/>
                            <a:gd name="T64" fmla="*/ 1144 w 1752"/>
                            <a:gd name="T65" fmla="*/ 788 h 1560"/>
                            <a:gd name="T66" fmla="*/ 1052 w 1752"/>
                            <a:gd name="T67" fmla="*/ 836 h 1560"/>
                            <a:gd name="T68" fmla="*/ 1005 w 1752"/>
                            <a:gd name="T69" fmla="*/ 923 h 1560"/>
                            <a:gd name="T70" fmla="*/ 988 w 1752"/>
                            <a:gd name="T71" fmla="*/ 1557 h 1560"/>
                            <a:gd name="T72" fmla="*/ 587 w 1752"/>
                            <a:gd name="T73" fmla="*/ 1532 h 1560"/>
                            <a:gd name="T74" fmla="*/ 604 w 1752"/>
                            <a:gd name="T75" fmla="*/ 490 h 1560"/>
                            <a:gd name="T76" fmla="*/ 998 w 1752"/>
                            <a:gd name="T77" fmla="*/ 497 h 1560"/>
                            <a:gd name="T78" fmla="*/ 1027 w 1752"/>
                            <a:gd name="T79" fmla="*/ 564 h 1560"/>
                            <a:gd name="T80" fmla="*/ 1138 w 1752"/>
                            <a:gd name="T81" fmla="*/ 495 h 1560"/>
                            <a:gd name="T82" fmla="*/ 1270 w 1752"/>
                            <a:gd name="T83" fmla="*/ 467 h 1560"/>
                            <a:gd name="T84" fmla="*/ 172 w 1752"/>
                            <a:gd name="T85" fmla="*/ 61 h 1560"/>
                            <a:gd name="T86" fmla="*/ 87 w 1752"/>
                            <a:gd name="T87" fmla="*/ 111 h 1560"/>
                            <a:gd name="T88" fmla="*/ 55 w 1752"/>
                            <a:gd name="T89" fmla="*/ 203 h 1560"/>
                            <a:gd name="T90" fmla="*/ 81 w 1752"/>
                            <a:gd name="T91" fmla="*/ 289 h 1560"/>
                            <a:gd name="T92" fmla="*/ 160 w 1752"/>
                            <a:gd name="T93" fmla="*/ 344 h 1560"/>
                            <a:gd name="T94" fmla="*/ 248 w 1752"/>
                            <a:gd name="T95" fmla="*/ 349 h 1560"/>
                            <a:gd name="T96" fmla="*/ 335 w 1752"/>
                            <a:gd name="T97" fmla="*/ 307 h 1560"/>
                            <a:gd name="T98" fmla="*/ 378 w 1752"/>
                            <a:gd name="T99" fmla="*/ 228 h 1560"/>
                            <a:gd name="T100" fmla="*/ 356 w 1752"/>
                            <a:gd name="T101" fmla="*/ 115 h 1560"/>
                            <a:gd name="T102" fmla="*/ 268 w 1752"/>
                            <a:gd name="T103" fmla="*/ 57 h 1560"/>
                            <a:gd name="T104" fmla="*/ 292 w 1752"/>
                            <a:gd name="T105" fmla="*/ 7 h 1560"/>
                            <a:gd name="T106" fmla="*/ 379 w 1752"/>
                            <a:gd name="T107" fmla="*/ 61 h 1560"/>
                            <a:gd name="T108" fmla="*/ 431 w 1752"/>
                            <a:gd name="T109" fmla="*/ 166 h 1560"/>
                            <a:gd name="T110" fmla="*/ 424 w 1752"/>
                            <a:gd name="T111" fmla="*/ 266 h 1560"/>
                            <a:gd name="T112" fmla="*/ 354 w 1752"/>
                            <a:gd name="T113" fmla="*/ 364 h 1560"/>
                            <a:gd name="T114" fmla="*/ 251 w 1752"/>
                            <a:gd name="T115" fmla="*/ 404 h 1560"/>
                            <a:gd name="T116" fmla="*/ 154 w 1752"/>
                            <a:gd name="T117" fmla="*/ 399 h 1560"/>
                            <a:gd name="T118" fmla="*/ 61 w 1752"/>
                            <a:gd name="T119" fmla="*/ 346 h 1560"/>
                            <a:gd name="T120" fmla="*/ 3 w 1752"/>
                            <a:gd name="T121" fmla="*/ 236 h 1560"/>
                            <a:gd name="T122" fmla="*/ 24 w 1752"/>
                            <a:gd name="T123" fmla="*/ 106 h 1560"/>
                            <a:gd name="T124" fmla="*/ 124 w 1752"/>
                            <a:gd name="T125" fmla="*/ 19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752" h="1560">
                              <a:moveTo>
                                <a:pt x="77" y="544"/>
                              </a:moveTo>
                              <a:lnTo>
                                <a:pt x="77" y="1510"/>
                              </a:lnTo>
                              <a:lnTo>
                                <a:pt x="384" y="1510"/>
                              </a:lnTo>
                              <a:lnTo>
                                <a:pt x="384" y="544"/>
                              </a:lnTo>
                              <a:lnTo>
                                <a:pt x="77" y="544"/>
                              </a:lnTo>
                              <a:close/>
                              <a:moveTo>
                                <a:pt x="1307" y="522"/>
                              </a:moveTo>
                              <a:lnTo>
                                <a:pt x="1274" y="522"/>
                              </a:lnTo>
                              <a:lnTo>
                                <a:pt x="1243" y="523"/>
                              </a:lnTo>
                              <a:lnTo>
                                <a:pt x="1213" y="526"/>
                              </a:lnTo>
                              <a:lnTo>
                                <a:pt x="1186" y="532"/>
                              </a:lnTo>
                              <a:lnTo>
                                <a:pt x="1155" y="544"/>
                              </a:lnTo>
                              <a:lnTo>
                                <a:pt x="1128" y="556"/>
                              </a:lnTo>
                              <a:lnTo>
                                <a:pt x="1104" y="571"/>
                              </a:lnTo>
                              <a:lnTo>
                                <a:pt x="1080" y="588"/>
                              </a:lnTo>
                              <a:lnTo>
                                <a:pt x="1061" y="604"/>
                              </a:lnTo>
                              <a:lnTo>
                                <a:pt x="1044" y="620"/>
                              </a:lnTo>
                              <a:lnTo>
                                <a:pt x="1027" y="641"/>
                              </a:lnTo>
                              <a:lnTo>
                                <a:pt x="1012" y="659"/>
                              </a:lnTo>
                              <a:lnTo>
                                <a:pt x="1000" y="676"/>
                              </a:lnTo>
                              <a:lnTo>
                                <a:pt x="972" y="686"/>
                              </a:lnTo>
                              <a:lnTo>
                                <a:pt x="950" y="659"/>
                              </a:lnTo>
                              <a:lnTo>
                                <a:pt x="950" y="544"/>
                              </a:lnTo>
                              <a:lnTo>
                                <a:pt x="643" y="544"/>
                              </a:lnTo>
                              <a:lnTo>
                                <a:pt x="643" y="1510"/>
                              </a:lnTo>
                              <a:lnTo>
                                <a:pt x="950" y="1510"/>
                              </a:lnTo>
                              <a:lnTo>
                                <a:pt x="950" y="966"/>
                              </a:lnTo>
                              <a:lnTo>
                                <a:pt x="952" y="950"/>
                              </a:lnTo>
                              <a:lnTo>
                                <a:pt x="954" y="933"/>
                              </a:lnTo>
                              <a:lnTo>
                                <a:pt x="956" y="916"/>
                              </a:lnTo>
                              <a:lnTo>
                                <a:pt x="957" y="904"/>
                              </a:lnTo>
                              <a:lnTo>
                                <a:pt x="961" y="889"/>
                              </a:lnTo>
                              <a:lnTo>
                                <a:pt x="966" y="872"/>
                              </a:lnTo>
                              <a:lnTo>
                                <a:pt x="980" y="848"/>
                              </a:lnTo>
                              <a:lnTo>
                                <a:pt x="996" y="824"/>
                              </a:lnTo>
                              <a:lnTo>
                                <a:pt x="1016" y="801"/>
                              </a:lnTo>
                              <a:lnTo>
                                <a:pt x="1038" y="779"/>
                              </a:lnTo>
                              <a:lnTo>
                                <a:pt x="1055" y="765"/>
                              </a:lnTo>
                              <a:lnTo>
                                <a:pt x="1076" y="753"/>
                              </a:lnTo>
                              <a:lnTo>
                                <a:pt x="1098" y="746"/>
                              </a:lnTo>
                              <a:lnTo>
                                <a:pt x="1122" y="739"/>
                              </a:lnTo>
                              <a:lnTo>
                                <a:pt x="1149" y="736"/>
                              </a:lnTo>
                              <a:lnTo>
                                <a:pt x="1175" y="735"/>
                              </a:lnTo>
                              <a:lnTo>
                                <a:pt x="1211" y="737"/>
                              </a:lnTo>
                              <a:lnTo>
                                <a:pt x="1245" y="744"/>
                              </a:lnTo>
                              <a:lnTo>
                                <a:pt x="1274" y="753"/>
                              </a:lnTo>
                              <a:lnTo>
                                <a:pt x="1299" y="767"/>
                              </a:lnTo>
                              <a:lnTo>
                                <a:pt x="1321" y="785"/>
                              </a:lnTo>
                              <a:lnTo>
                                <a:pt x="1340" y="807"/>
                              </a:lnTo>
                              <a:lnTo>
                                <a:pt x="1355" y="831"/>
                              </a:lnTo>
                              <a:lnTo>
                                <a:pt x="1368" y="858"/>
                              </a:lnTo>
                              <a:lnTo>
                                <a:pt x="1377" y="887"/>
                              </a:lnTo>
                              <a:lnTo>
                                <a:pt x="1384" y="920"/>
                              </a:lnTo>
                              <a:lnTo>
                                <a:pt x="1388" y="953"/>
                              </a:lnTo>
                              <a:lnTo>
                                <a:pt x="1390" y="989"/>
                              </a:lnTo>
                              <a:lnTo>
                                <a:pt x="1390" y="1510"/>
                              </a:lnTo>
                              <a:lnTo>
                                <a:pt x="1697" y="1510"/>
                              </a:lnTo>
                              <a:lnTo>
                                <a:pt x="1697" y="950"/>
                              </a:lnTo>
                              <a:lnTo>
                                <a:pt x="1695" y="894"/>
                              </a:lnTo>
                              <a:lnTo>
                                <a:pt x="1689" y="843"/>
                              </a:lnTo>
                              <a:lnTo>
                                <a:pt x="1681" y="798"/>
                              </a:lnTo>
                              <a:lnTo>
                                <a:pt x="1669" y="757"/>
                              </a:lnTo>
                              <a:lnTo>
                                <a:pt x="1652" y="719"/>
                              </a:lnTo>
                              <a:lnTo>
                                <a:pt x="1632" y="683"/>
                              </a:lnTo>
                              <a:lnTo>
                                <a:pt x="1610" y="650"/>
                              </a:lnTo>
                              <a:lnTo>
                                <a:pt x="1587" y="620"/>
                              </a:lnTo>
                              <a:lnTo>
                                <a:pt x="1560" y="597"/>
                              </a:lnTo>
                              <a:lnTo>
                                <a:pt x="1530" y="576"/>
                              </a:lnTo>
                              <a:lnTo>
                                <a:pt x="1496" y="558"/>
                              </a:lnTo>
                              <a:lnTo>
                                <a:pt x="1461" y="544"/>
                              </a:lnTo>
                              <a:lnTo>
                                <a:pt x="1412" y="530"/>
                              </a:lnTo>
                              <a:lnTo>
                                <a:pt x="1360" y="524"/>
                              </a:lnTo>
                              <a:lnTo>
                                <a:pt x="1307" y="522"/>
                              </a:lnTo>
                              <a:close/>
                              <a:moveTo>
                                <a:pt x="50" y="488"/>
                              </a:moveTo>
                              <a:lnTo>
                                <a:pt x="412" y="488"/>
                              </a:lnTo>
                              <a:lnTo>
                                <a:pt x="423" y="490"/>
                              </a:lnTo>
                              <a:lnTo>
                                <a:pt x="432" y="497"/>
                              </a:lnTo>
                              <a:lnTo>
                                <a:pt x="438" y="505"/>
                              </a:lnTo>
                              <a:lnTo>
                                <a:pt x="440" y="516"/>
                              </a:lnTo>
                              <a:lnTo>
                                <a:pt x="440" y="1532"/>
                              </a:lnTo>
                              <a:lnTo>
                                <a:pt x="438" y="1543"/>
                              </a:lnTo>
                              <a:lnTo>
                                <a:pt x="432" y="1552"/>
                              </a:lnTo>
                              <a:lnTo>
                                <a:pt x="423" y="1557"/>
                              </a:lnTo>
                              <a:lnTo>
                                <a:pt x="412" y="1560"/>
                              </a:lnTo>
                              <a:lnTo>
                                <a:pt x="50" y="1560"/>
                              </a:lnTo>
                              <a:lnTo>
                                <a:pt x="41" y="1557"/>
                              </a:lnTo>
                              <a:lnTo>
                                <a:pt x="32" y="1552"/>
                              </a:lnTo>
                              <a:lnTo>
                                <a:pt x="25" y="1543"/>
                              </a:lnTo>
                              <a:lnTo>
                                <a:pt x="22" y="1532"/>
                              </a:lnTo>
                              <a:lnTo>
                                <a:pt x="22" y="516"/>
                              </a:lnTo>
                              <a:lnTo>
                                <a:pt x="25" y="505"/>
                              </a:lnTo>
                              <a:lnTo>
                                <a:pt x="32" y="497"/>
                              </a:lnTo>
                              <a:lnTo>
                                <a:pt x="41" y="490"/>
                              </a:lnTo>
                              <a:lnTo>
                                <a:pt x="50" y="488"/>
                              </a:lnTo>
                              <a:close/>
                              <a:moveTo>
                                <a:pt x="1307" y="466"/>
                              </a:moveTo>
                              <a:lnTo>
                                <a:pt x="1368" y="470"/>
                              </a:lnTo>
                              <a:lnTo>
                                <a:pt x="1426" y="480"/>
                              </a:lnTo>
                              <a:lnTo>
                                <a:pt x="1483" y="494"/>
                              </a:lnTo>
                              <a:lnTo>
                                <a:pt x="1523" y="512"/>
                              </a:lnTo>
                              <a:lnTo>
                                <a:pt x="1558" y="532"/>
                              </a:lnTo>
                              <a:lnTo>
                                <a:pt x="1593" y="557"/>
                              </a:lnTo>
                              <a:lnTo>
                                <a:pt x="1625" y="588"/>
                              </a:lnTo>
                              <a:lnTo>
                                <a:pt x="1653" y="619"/>
                              </a:lnTo>
                              <a:lnTo>
                                <a:pt x="1679" y="656"/>
                              </a:lnTo>
                              <a:lnTo>
                                <a:pt x="1701" y="694"/>
                              </a:lnTo>
                              <a:lnTo>
                                <a:pt x="1719" y="735"/>
                              </a:lnTo>
                              <a:lnTo>
                                <a:pt x="1733" y="783"/>
                              </a:lnTo>
                              <a:lnTo>
                                <a:pt x="1743" y="835"/>
                              </a:lnTo>
                              <a:lnTo>
                                <a:pt x="1750" y="890"/>
                              </a:lnTo>
                              <a:lnTo>
                                <a:pt x="1752" y="950"/>
                              </a:lnTo>
                              <a:lnTo>
                                <a:pt x="1752" y="1532"/>
                              </a:lnTo>
                              <a:lnTo>
                                <a:pt x="1749" y="1543"/>
                              </a:lnTo>
                              <a:lnTo>
                                <a:pt x="1742" y="1552"/>
                              </a:lnTo>
                              <a:lnTo>
                                <a:pt x="1733" y="1557"/>
                              </a:lnTo>
                              <a:lnTo>
                                <a:pt x="1725" y="1560"/>
                              </a:lnTo>
                              <a:lnTo>
                                <a:pt x="1362" y="1560"/>
                              </a:lnTo>
                              <a:lnTo>
                                <a:pt x="1351" y="1557"/>
                              </a:lnTo>
                              <a:lnTo>
                                <a:pt x="1342" y="1552"/>
                              </a:lnTo>
                              <a:lnTo>
                                <a:pt x="1336" y="1543"/>
                              </a:lnTo>
                              <a:lnTo>
                                <a:pt x="1335" y="1532"/>
                              </a:lnTo>
                              <a:lnTo>
                                <a:pt x="1335" y="989"/>
                              </a:lnTo>
                              <a:lnTo>
                                <a:pt x="1333" y="953"/>
                              </a:lnTo>
                              <a:lnTo>
                                <a:pt x="1329" y="919"/>
                              </a:lnTo>
                              <a:lnTo>
                                <a:pt x="1321" y="888"/>
                              </a:lnTo>
                              <a:lnTo>
                                <a:pt x="1311" y="860"/>
                              </a:lnTo>
                              <a:lnTo>
                                <a:pt x="1296" y="835"/>
                              </a:lnTo>
                              <a:lnTo>
                                <a:pt x="1284" y="819"/>
                              </a:lnTo>
                              <a:lnTo>
                                <a:pt x="1268" y="808"/>
                              </a:lnTo>
                              <a:lnTo>
                                <a:pt x="1250" y="797"/>
                              </a:lnTo>
                              <a:lnTo>
                                <a:pt x="1228" y="791"/>
                              </a:lnTo>
                              <a:lnTo>
                                <a:pt x="1204" y="787"/>
                              </a:lnTo>
                              <a:lnTo>
                                <a:pt x="1175" y="786"/>
                              </a:lnTo>
                              <a:lnTo>
                                <a:pt x="1144" y="788"/>
                              </a:lnTo>
                              <a:lnTo>
                                <a:pt x="1117" y="793"/>
                              </a:lnTo>
                              <a:lnTo>
                                <a:pt x="1093" y="803"/>
                              </a:lnTo>
                              <a:lnTo>
                                <a:pt x="1071" y="818"/>
                              </a:lnTo>
                              <a:lnTo>
                                <a:pt x="1052" y="836"/>
                              </a:lnTo>
                              <a:lnTo>
                                <a:pt x="1038" y="855"/>
                              </a:lnTo>
                              <a:lnTo>
                                <a:pt x="1025" y="875"/>
                              </a:lnTo>
                              <a:lnTo>
                                <a:pt x="1016" y="894"/>
                              </a:lnTo>
                              <a:lnTo>
                                <a:pt x="1005" y="923"/>
                              </a:lnTo>
                              <a:lnTo>
                                <a:pt x="1005" y="1532"/>
                              </a:lnTo>
                              <a:lnTo>
                                <a:pt x="1003" y="1543"/>
                              </a:lnTo>
                              <a:lnTo>
                                <a:pt x="998" y="1552"/>
                              </a:lnTo>
                              <a:lnTo>
                                <a:pt x="988" y="1557"/>
                              </a:lnTo>
                              <a:lnTo>
                                <a:pt x="978" y="1560"/>
                              </a:lnTo>
                              <a:lnTo>
                                <a:pt x="616" y="1560"/>
                              </a:lnTo>
                              <a:lnTo>
                                <a:pt x="594" y="1553"/>
                              </a:lnTo>
                              <a:lnTo>
                                <a:pt x="587" y="1532"/>
                              </a:lnTo>
                              <a:lnTo>
                                <a:pt x="587" y="516"/>
                              </a:lnTo>
                              <a:lnTo>
                                <a:pt x="589" y="505"/>
                              </a:lnTo>
                              <a:lnTo>
                                <a:pt x="596" y="497"/>
                              </a:lnTo>
                              <a:lnTo>
                                <a:pt x="604" y="490"/>
                              </a:lnTo>
                              <a:lnTo>
                                <a:pt x="616" y="488"/>
                              </a:lnTo>
                              <a:lnTo>
                                <a:pt x="978" y="488"/>
                              </a:lnTo>
                              <a:lnTo>
                                <a:pt x="988" y="490"/>
                              </a:lnTo>
                              <a:lnTo>
                                <a:pt x="998" y="497"/>
                              </a:lnTo>
                              <a:lnTo>
                                <a:pt x="1003" y="505"/>
                              </a:lnTo>
                              <a:lnTo>
                                <a:pt x="1005" y="516"/>
                              </a:lnTo>
                              <a:lnTo>
                                <a:pt x="1005" y="582"/>
                              </a:lnTo>
                              <a:lnTo>
                                <a:pt x="1027" y="564"/>
                              </a:lnTo>
                              <a:lnTo>
                                <a:pt x="1049" y="545"/>
                              </a:lnTo>
                              <a:lnTo>
                                <a:pt x="1071" y="527"/>
                              </a:lnTo>
                              <a:lnTo>
                                <a:pt x="1104" y="511"/>
                              </a:lnTo>
                              <a:lnTo>
                                <a:pt x="1138" y="495"/>
                              </a:lnTo>
                              <a:lnTo>
                                <a:pt x="1175" y="483"/>
                              </a:lnTo>
                              <a:lnTo>
                                <a:pt x="1203" y="476"/>
                              </a:lnTo>
                              <a:lnTo>
                                <a:pt x="1235" y="470"/>
                              </a:lnTo>
                              <a:lnTo>
                                <a:pt x="1270" y="467"/>
                              </a:lnTo>
                              <a:lnTo>
                                <a:pt x="1307" y="466"/>
                              </a:lnTo>
                              <a:close/>
                              <a:moveTo>
                                <a:pt x="236" y="55"/>
                              </a:moveTo>
                              <a:lnTo>
                                <a:pt x="202" y="57"/>
                              </a:lnTo>
                              <a:lnTo>
                                <a:pt x="172" y="61"/>
                              </a:lnTo>
                              <a:lnTo>
                                <a:pt x="145" y="68"/>
                              </a:lnTo>
                              <a:lnTo>
                                <a:pt x="123" y="79"/>
                              </a:lnTo>
                              <a:lnTo>
                                <a:pt x="105" y="93"/>
                              </a:lnTo>
                              <a:lnTo>
                                <a:pt x="87" y="111"/>
                              </a:lnTo>
                              <a:lnTo>
                                <a:pt x="73" y="131"/>
                              </a:lnTo>
                              <a:lnTo>
                                <a:pt x="63" y="153"/>
                              </a:lnTo>
                              <a:lnTo>
                                <a:pt x="57" y="177"/>
                              </a:lnTo>
                              <a:lnTo>
                                <a:pt x="55" y="203"/>
                              </a:lnTo>
                              <a:lnTo>
                                <a:pt x="56" y="226"/>
                              </a:lnTo>
                              <a:lnTo>
                                <a:pt x="62" y="248"/>
                              </a:lnTo>
                              <a:lnTo>
                                <a:pt x="69" y="270"/>
                              </a:lnTo>
                              <a:lnTo>
                                <a:pt x="81" y="289"/>
                              </a:lnTo>
                              <a:lnTo>
                                <a:pt x="99" y="307"/>
                              </a:lnTo>
                              <a:lnTo>
                                <a:pt x="117" y="323"/>
                              </a:lnTo>
                              <a:lnTo>
                                <a:pt x="137" y="334"/>
                              </a:lnTo>
                              <a:lnTo>
                                <a:pt x="160" y="344"/>
                              </a:lnTo>
                              <a:lnTo>
                                <a:pt x="186" y="349"/>
                              </a:lnTo>
                              <a:lnTo>
                                <a:pt x="214" y="351"/>
                              </a:lnTo>
                              <a:lnTo>
                                <a:pt x="220" y="351"/>
                              </a:lnTo>
                              <a:lnTo>
                                <a:pt x="248" y="349"/>
                              </a:lnTo>
                              <a:lnTo>
                                <a:pt x="274" y="344"/>
                              </a:lnTo>
                              <a:lnTo>
                                <a:pt x="297" y="334"/>
                              </a:lnTo>
                              <a:lnTo>
                                <a:pt x="317" y="323"/>
                              </a:lnTo>
                              <a:lnTo>
                                <a:pt x="335" y="307"/>
                              </a:lnTo>
                              <a:lnTo>
                                <a:pt x="353" y="290"/>
                              </a:lnTo>
                              <a:lnTo>
                                <a:pt x="365" y="271"/>
                              </a:lnTo>
                              <a:lnTo>
                                <a:pt x="374" y="250"/>
                              </a:lnTo>
                              <a:lnTo>
                                <a:pt x="378" y="228"/>
                              </a:lnTo>
                              <a:lnTo>
                                <a:pt x="379" y="203"/>
                              </a:lnTo>
                              <a:lnTo>
                                <a:pt x="376" y="171"/>
                              </a:lnTo>
                              <a:lnTo>
                                <a:pt x="368" y="142"/>
                              </a:lnTo>
                              <a:lnTo>
                                <a:pt x="356" y="115"/>
                              </a:lnTo>
                              <a:lnTo>
                                <a:pt x="341" y="93"/>
                              </a:lnTo>
                              <a:lnTo>
                                <a:pt x="319" y="76"/>
                              </a:lnTo>
                              <a:lnTo>
                                <a:pt x="295" y="64"/>
                              </a:lnTo>
                              <a:lnTo>
                                <a:pt x="268" y="57"/>
                              </a:lnTo>
                              <a:lnTo>
                                <a:pt x="236" y="55"/>
                              </a:lnTo>
                              <a:close/>
                              <a:moveTo>
                                <a:pt x="236" y="0"/>
                              </a:moveTo>
                              <a:lnTo>
                                <a:pt x="265" y="2"/>
                              </a:lnTo>
                              <a:lnTo>
                                <a:pt x="292" y="7"/>
                              </a:lnTo>
                              <a:lnTo>
                                <a:pt x="316" y="16"/>
                              </a:lnTo>
                              <a:lnTo>
                                <a:pt x="338" y="27"/>
                              </a:lnTo>
                              <a:lnTo>
                                <a:pt x="359" y="42"/>
                              </a:lnTo>
                              <a:lnTo>
                                <a:pt x="379" y="61"/>
                              </a:lnTo>
                              <a:lnTo>
                                <a:pt x="398" y="84"/>
                              </a:lnTo>
                              <a:lnTo>
                                <a:pt x="412" y="109"/>
                              </a:lnTo>
                              <a:lnTo>
                                <a:pt x="424" y="136"/>
                              </a:lnTo>
                              <a:lnTo>
                                <a:pt x="431" y="166"/>
                              </a:lnTo>
                              <a:lnTo>
                                <a:pt x="434" y="198"/>
                              </a:lnTo>
                              <a:lnTo>
                                <a:pt x="434" y="203"/>
                              </a:lnTo>
                              <a:lnTo>
                                <a:pt x="431" y="236"/>
                              </a:lnTo>
                              <a:lnTo>
                                <a:pt x="424" y="266"/>
                              </a:lnTo>
                              <a:lnTo>
                                <a:pt x="411" y="294"/>
                              </a:lnTo>
                              <a:lnTo>
                                <a:pt x="395" y="322"/>
                              </a:lnTo>
                              <a:lnTo>
                                <a:pt x="374" y="346"/>
                              </a:lnTo>
                              <a:lnTo>
                                <a:pt x="354" y="364"/>
                              </a:lnTo>
                              <a:lnTo>
                                <a:pt x="332" y="378"/>
                              </a:lnTo>
                              <a:lnTo>
                                <a:pt x="307" y="391"/>
                              </a:lnTo>
                              <a:lnTo>
                                <a:pt x="280" y="399"/>
                              </a:lnTo>
                              <a:lnTo>
                                <a:pt x="251" y="404"/>
                              </a:lnTo>
                              <a:lnTo>
                                <a:pt x="220" y="406"/>
                              </a:lnTo>
                              <a:lnTo>
                                <a:pt x="214" y="406"/>
                              </a:lnTo>
                              <a:lnTo>
                                <a:pt x="183" y="404"/>
                              </a:lnTo>
                              <a:lnTo>
                                <a:pt x="154" y="399"/>
                              </a:lnTo>
                              <a:lnTo>
                                <a:pt x="128" y="391"/>
                              </a:lnTo>
                              <a:lnTo>
                                <a:pt x="103" y="378"/>
                              </a:lnTo>
                              <a:lnTo>
                                <a:pt x="80" y="364"/>
                              </a:lnTo>
                              <a:lnTo>
                                <a:pt x="61" y="346"/>
                              </a:lnTo>
                              <a:lnTo>
                                <a:pt x="40" y="322"/>
                              </a:lnTo>
                              <a:lnTo>
                                <a:pt x="23" y="294"/>
                              </a:lnTo>
                              <a:lnTo>
                                <a:pt x="10" y="266"/>
                              </a:lnTo>
                              <a:lnTo>
                                <a:pt x="3" y="236"/>
                              </a:lnTo>
                              <a:lnTo>
                                <a:pt x="0" y="203"/>
                              </a:lnTo>
                              <a:lnTo>
                                <a:pt x="3" y="168"/>
                              </a:lnTo>
                              <a:lnTo>
                                <a:pt x="11" y="136"/>
                              </a:lnTo>
                              <a:lnTo>
                                <a:pt x="24" y="106"/>
                              </a:lnTo>
                              <a:lnTo>
                                <a:pt x="43" y="80"/>
                              </a:lnTo>
                              <a:lnTo>
                                <a:pt x="66" y="55"/>
                              </a:lnTo>
                              <a:lnTo>
                                <a:pt x="94" y="35"/>
                              </a:lnTo>
                              <a:lnTo>
                                <a:pt x="124" y="19"/>
                              </a:lnTo>
                              <a:lnTo>
                                <a:pt x="158" y="8"/>
                              </a:lnTo>
                              <a:lnTo>
                                <a:pt x="196" y="2"/>
                              </a:lnTo>
                              <a:lnTo>
                                <a:pt x="2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0">
                          <a:solidFill>
                            <a:schemeClr val="tx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5BBEC03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A+HnhAmxAAAHVRAAAOAAAAAAAAAAAAAAAAAC4CAABkcnMvZTJvRG9jLnhtbFBLAQIt&#10;ABQABgAIAAAAIQBoRxvQ2AAAAAMBAAAPAAAAAAAAAAAAAAAAAPUSAABkcnMvZG93bnJldi54bWxQ&#10;SwUGAAAAAAQABADzAAAA+hMAAAAA&#10;">
              <v:oval id="Oval 13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ddd [3204]" stroked="f" strokeweight="1pt">
                <v:stroke joinstyle="miter"/>
              </v:oval>
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black [3215]" strokecolor="black [3215]" strokeweight="0">
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<o:lock v:ext="edit" verticies="t"/>
              </v:shape>
              <w10:anchorlock/>
            </v:group>
          </w:pict>
        </mc:Fallback>
      </mc:AlternateContent>
    </w:r>
    <w:r w:rsidRPr="00FE49BB">
      <w:t xml:space="preserve"> </w:t>
    </w:r>
    <w:hyperlink r:id="rId1" w:history="1">
      <w:r w:rsidR="00FE49BB" w:rsidRPr="00FE49BB">
        <w:rPr>
          <w:rStyle w:val="Hyperlink"/>
          <w:rFonts w:ascii="Arial" w:hAnsi="Arial" w:cs="Arial"/>
          <w:sz w:val="17"/>
          <w:szCs w:val="17"/>
          <w:u w:val="none"/>
          <w:shd w:val="clear" w:color="auto" w:fill="F6F6F6"/>
        </w:rPr>
        <w:t>https://www.linkedin.com/in/pradhanmanasi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19E" w:rsidRDefault="0049619E" w:rsidP="008B2920">
      <w:pPr>
        <w:spacing w:after="0" w:line="240" w:lineRule="auto"/>
      </w:pPr>
      <w:r>
        <w:separator/>
      </w:r>
    </w:p>
  </w:footnote>
  <w:footnote w:type="continuationSeparator" w:id="0">
    <w:p w:rsidR="0049619E" w:rsidRDefault="0049619E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E91" w:rsidRPr="00F12E91" w:rsidRDefault="00FE49BB" w:rsidP="00F12E91">
    <w:pPr>
      <w:pStyle w:val="Header"/>
    </w:pPr>
    <w:r>
      <w:t xml:space="preserve"> </w:t>
    </w:r>
    <w:r w:rsidR="00F12E91">
      <w:t>Gainesville, FL-32608 | (352) 745-9809</w:t>
    </w:r>
    <w:r>
      <w:t xml:space="preserve"> </w:t>
    </w:r>
    <w:r w:rsidR="00F12E91">
      <w:t>|</w:t>
    </w:r>
    <w:r w:rsidRPr="00FE49BB">
      <w:t xml:space="preserve"> </w:t>
    </w:r>
    <w:r w:rsidRPr="00067496">
      <w:t>University of Florida</w:t>
    </w:r>
    <w:r>
      <w:t xml:space="preserve"> |</w:t>
    </w:r>
    <w:r w:rsidR="00F12E91">
      <w:t xml:space="preserve"> </w:t>
    </w:r>
    <w:hyperlink r:id="rId1" w:history="1">
      <w:r w:rsidRPr="00BF39A2">
        <w:rPr>
          <w:rStyle w:val="Hyperlink"/>
        </w:rPr>
        <w:t>manasipradhan@ufl.edu</w:t>
      </w:r>
    </w:hyperlink>
    <w:r>
      <w:t xml:space="preserve"> | |</w:t>
    </w:r>
    <w:hyperlink r:id="rId2" w:history="1">
      <w:r w:rsidRPr="0072427C">
        <w:rPr>
          <w:rStyle w:val="Hyperlink"/>
        </w:rPr>
        <w:t>about.me/</w:t>
      </w:r>
      <w:proofErr w:type="spellStart"/>
      <w:r w:rsidRPr="0072427C">
        <w:rPr>
          <w:rStyle w:val="Hyperlink"/>
        </w:rPr>
        <w:t>manasipradhan</w:t>
      </w:r>
      <w:proofErr w:type="spellEnd"/>
    </w:hyperlink>
    <w:r>
      <w:t xml:space="preserve"> |</w:t>
    </w:r>
  </w:p>
  <w:p w:rsidR="00BD5EFB" w:rsidRPr="00F12E91" w:rsidRDefault="00F12E91" w:rsidP="00F12E91">
    <w:pPr>
      <w:pStyle w:val="Header"/>
    </w:pPr>
    <w:r>
      <w:rPr>
        <w:noProof/>
        <w:lang w:val="en-IN" w:eastAsia="ko-K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1C5D86" wp14:editId="613CB438">
              <wp:simplePos x="0" y="0"/>
              <wp:positionH relativeFrom="margin">
                <wp:posOffset>0</wp:posOffset>
              </wp:positionH>
              <wp:positionV relativeFrom="page">
                <wp:posOffset>347980</wp:posOffset>
              </wp:positionV>
              <wp:extent cx="6766560" cy="50419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6560" cy="50419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-12912075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12E91" w:rsidRPr="00067496" w:rsidRDefault="00E449F8" w:rsidP="00F12E91">
                              <w:pPr>
                                <w:pStyle w:val="Header"/>
                                <w:rPr>
                                  <w:cap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44"/>
                                  <w:szCs w:val="44"/>
                                </w:rPr>
                                <w:t>Manasi PRadhan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1C5D86" id="Rectangle 197" o:spid="_x0000_s1026" style="position:absolute;left:0;text-align:left;margin-left:0;margin-top:27.4pt;width:532.8pt;height:39.7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" o:allowoverlap="f" fillcolor="#ddd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sz w:val="44"/>
                        <w:szCs w:val="44"/>
                      </w:rPr>
                      <w:alias w:val="Title"/>
                      <w:tag w:val=""/>
                      <w:id w:val="-129120750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12E91" w:rsidRPr="00067496" w:rsidRDefault="00E449F8" w:rsidP="00F12E91">
                        <w:pPr>
                          <w:pStyle w:val="Header"/>
                          <w:rPr>
                            <w:cap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caps/>
                            <w:sz w:val="44"/>
                            <w:szCs w:val="44"/>
                          </w:rPr>
                          <w:t>Manasi PRadhan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BD"/>
    <w:rsid w:val="000243D1"/>
    <w:rsid w:val="00057F04"/>
    <w:rsid w:val="00092556"/>
    <w:rsid w:val="000A378C"/>
    <w:rsid w:val="0010042F"/>
    <w:rsid w:val="001348B2"/>
    <w:rsid w:val="00135C2C"/>
    <w:rsid w:val="001372F6"/>
    <w:rsid w:val="00142F58"/>
    <w:rsid w:val="00153ED4"/>
    <w:rsid w:val="00184664"/>
    <w:rsid w:val="001C7765"/>
    <w:rsid w:val="001F60D3"/>
    <w:rsid w:val="0020741F"/>
    <w:rsid w:val="00243724"/>
    <w:rsid w:val="0027115C"/>
    <w:rsid w:val="00281B24"/>
    <w:rsid w:val="00290DF4"/>
    <w:rsid w:val="00293B83"/>
    <w:rsid w:val="002D71AA"/>
    <w:rsid w:val="00390414"/>
    <w:rsid w:val="003A7169"/>
    <w:rsid w:val="003C4FCC"/>
    <w:rsid w:val="003D19FF"/>
    <w:rsid w:val="003E1711"/>
    <w:rsid w:val="003F6D1D"/>
    <w:rsid w:val="004152F5"/>
    <w:rsid w:val="0045425A"/>
    <w:rsid w:val="00463A38"/>
    <w:rsid w:val="004670DD"/>
    <w:rsid w:val="0048346B"/>
    <w:rsid w:val="004951E3"/>
    <w:rsid w:val="0049619E"/>
    <w:rsid w:val="004D37CC"/>
    <w:rsid w:val="004E4CA5"/>
    <w:rsid w:val="004F17BB"/>
    <w:rsid w:val="00502D70"/>
    <w:rsid w:val="00510920"/>
    <w:rsid w:val="00517626"/>
    <w:rsid w:val="005B0E81"/>
    <w:rsid w:val="005D1D80"/>
    <w:rsid w:val="00630D36"/>
    <w:rsid w:val="006567BD"/>
    <w:rsid w:val="006A3CE7"/>
    <w:rsid w:val="006A70E5"/>
    <w:rsid w:val="006E5FD2"/>
    <w:rsid w:val="006F1734"/>
    <w:rsid w:val="0072427C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4086C"/>
    <w:rsid w:val="009814C0"/>
    <w:rsid w:val="00984A27"/>
    <w:rsid w:val="009F7F15"/>
    <w:rsid w:val="00A213B1"/>
    <w:rsid w:val="00A36242"/>
    <w:rsid w:val="00A6037B"/>
    <w:rsid w:val="00A6585A"/>
    <w:rsid w:val="00A85B6F"/>
    <w:rsid w:val="00A915C8"/>
    <w:rsid w:val="00A91A8C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63DD3"/>
    <w:rsid w:val="00C73037"/>
    <w:rsid w:val="00CA18BD"/>
    <w:rsid w:val="00D2689C"/>
    <w:rsid w:val="00D33D08"/>
    <w:rsid w:val="00D56610"/>
    <w:rsid w:val="00D86F0F"/>
    <w:rsid w:val="00D97FFA"/>
    <w:rsid w:val="00DF6A6F"/>
    <w:rsid w:val="00E20402"/>
    <w:rsid w:val="00E27B07"/>
    <w:rsid w:val="00E449F8"/>
    <w:rsid w:val="00E47784"/>
    <w:rsid w:val="00E928A3"/>
    <w:rsid w:val="00F12E91"/>
    <w:rsid w:val="00F570AD"/>
    <w:rsid w:val="00F67FBA"/>
    <w:rsid w:val="00F70F94"/>
    <w:rsid w:val="00F879CE"/>
    <w:rsid w:val="00FA61D5"/>
    <w:rsid w:val="00FB4333"/>
    <w:rsid w:val="00FE1639"/>
    <w:rsid w:val="00F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DEE25"/>
  <w15:chartTrackingRefBased/>
  <w15:docId w15:val="{4B7144D0-793D-4441-9CCD-24D7D34F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49BB"/>
    <w:rPr>
      <w:color w:val="5F5F5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E49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gap.graduateschool.ufl.edu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pradhanmanas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bout.me/manasipradhan" TargetMode="External"/><Relationship Id="rId1" Type="http://schemas.openxmlformats.org/officeDocument/2006/relationships/hyperlink" Target="mailto:manasipradhan@ufl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26D8B843A64C04ACC9AF73BBBF2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1A48-D3EF-4C04-BD20-73D4050FEED8}"/>
      </w:docPartPr>
      <w:docPartBody>
        <w:p w:rsidR="00483544" w:rsidRDefault="00A6394A" w:rsidP="00A6394A">
          <w:pPr>
            <w:pStyle w:val="1A26D8B843A64C04ACC9AF73BBBF2603"/>
          </w:pPr>
          <w:r w:rsidRPr="00A85B6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4A"/>
    <w:rsid w:val="00483544"/>
    <w:rsid w:val="00637152"/>
    <w:rsid w:val="006E20E9"/>
    <w:rsid w:val="00A6394A"/>
    <w:rsid w:val="00C2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C2D2D0DEF47AC8B7F250425AFB856">
    <w:name w:val="DB2C2D2D0DEF47AC8B7F250425AFB856"/>
  </w:style>
  <w:style w:type="paragraph" w:customStyle="1" w:styleId="98F9D45DB23B48FE89FDE1900D24465B">
    <w:name w:val="98F9D45DB23B48FE89FDE1900D24465B"/>
  </w:style>
  <w:style w:type="paragraph" w:customStyle="1" w:styleId="AF5FA2A6A64143D888F73DE8D9239700">
    <w:name w:val="AF5FA2A6A64143D888F73DE8D9239700"/>
  </w:style>
  <w:style w:type="paragraph" w:customStyle="1" w:styleId="D6C161E80F07438C8FA6DACBA851999B">
    <w:name w:val="D6C161E80F07438C8FA6DACBA851999B"/>
  </w:style>
  <w:style w:type="paragraph" w:customStyle="1" w:styleId="881C98BFE72A403C9FA9311BA236F794">
    <w:name w:val="881C98BFE72A403C9FA9311BA236F794"/>
  </w:style>
  <w:style w:type="paragraph" w:customStyle="1" w:styleId="A1E926F960D643CF998B6CE2C58E12D8">
    <w:name w:val="A1E926F960D643CF998B6CE2C58E12D8"/>
  </w:style>
  <w:style w:type="paragraph" w:customStyle="1" w:styleId="B7BE0529824140AC91266F882E7B63F2">
    <w:name w:val="B7BE0529824140AC91266F882E7B63F2"/>
  </w:style>
  <w:style w:type="paragraph" w:customStyle="1" w:styleId="709CA00F01044BE495BAB2A4C1A2C573">
    <w:name w:val="709CA00F01044BE495BAB2A4C1A2C573"/>
  </w:style>
  <w:style w:type="paragraph" w:customStyle="1" w:styleId="3680678BFB8E4CA5B32BA16BD66467CC">
    <w:name w:val="3680678BFB8E4CA5B32BA16BD66467CC"/>
  </w:style>
  <w:style w:type="paragraph" w:customStyle="1" w:styleId="ED230E1B500D422CBB6D257F84A7890D">
    <w:name w:val="ED230E1B500D422CBB6D257F84A7890D"/>
  </w:style>
  <w:style w:type="paragraph" w:customStyle="1" w:styleId="ACCA47CBFF5B4CD69CEA99A678266286">
    <w:name w:val="ACCA47CBFF5B4CD69CEA99A678266286"/>
  </w:style>
  <w:style w:type="paragraph" w:customStyle="1" w:styleId="6BDD059E56254D4EB8960702D911A8BC">
    <w:name w:val="6BDD059E56254D4EB8960702D911A8BC"/>
  </w:style>
  <w:style w:type="paragraph" w:customStyle="1" w:styleId="C9267EA258B244B8B8FA0A31A07C44CE">
    <w:name w:val="C9267EA258B244B8B8FA0A31A07C44CE"/>
  </w:style>
  <w:style w:type="paragraph" w:customStyle="1" w:styleId="A555FB04862640FEBD3C336878982ABF">
    <w:name w:val="A555FB04862640FEBD3C336878982ABF"/>
  </w:style>
  <w:style w:type="paragraph" w:customStyle="1" w:styleId="B5899211E5294A0FB58266346DF40AAD">
    <w:name w:val="B5899211E5294A0FB58266346DF40AAD"/>
  </w:style>
  <w:style w:type="paragraph" w:customStyle="1" w:styleId="69F2B648D3AF4730A3CC098877376632">
    <w:name w:val="69F2B648D3AF4730A3CC098877376632"/>
  </w:style>
  <w:style w:type="paragraph" w:customStyle="1" w:styleId="AF063A6FE74446E6BE52DD02AFFE0726">
    <w:name w:val="AF063A6FE74446E6BE52DD02AFFE0726"/>
  </w:style>
  <w:style w:type="paragraph" w:customStyle="1" w:styleId="6498EB6FF0B04DB48F0B75AD826379FB">
    <w:name w:val="6498EB6FF0B04DB48F0B75AD826379FB"/>
  </w:style>
  <w:style w:type="paragraph" w:customStyle="1" w:styleId="AD0696B5CD38450096A6375E81D359E6">
    <w:name w:val="AD0696B5CD38450096A6375E81D359E6"/>
  </w:style>
  <w:style w:type="paragraph" w:customStyle="1" w:styleId="66E398813EE54009AED71BB9C4672486">
    <w:name w:val="66E398813EE54009AED71BB9C4672486"/>
  </w:style>
  <w:style w:type="paragraph" w:customStyle="1" w:styleId="6576FA9252364F3BAD6E24C6032981DC">
    <w:name w:val="6576FA9252364F3BAD6E24C6032981DC"/>
  </w:style>
  <w:style w:type="paragraph" w:customStyle="1" w:styleId="56D7F59AEB464B308564841F4234C661">
    <w:name w:val="56D7F59AEB464B308564841F4234C661"/>
  </w:style>
  <w:style w:type="paragraph" w:customStyle="1" w:styleId="545D9120FE464777AE81D4690347E535">
    <w:name w:val="545D9120FE464777AE81D4690347E535"/>
  </w:style>
  <w:style w:type="paragraph" w:customStyle="1" w:styleId="CFB929DFFEAE4D28A302049DA65AF2F1">
    <w:name w:val="CFB929DFFEAE4D28A302049DA65AF2F1"/>
  </w:style>
  <w:style w:type="paragraph" w:customStyle="1" w:styleId="70E8FC37284149B4AA24F9333CCC6934">
    <w:name w:val="70E8FC37284149B4AA24F9333CCC6934"/>
  </w:style>
  <w:style w:type="paragraph" w:customStyle="1" w:styleId="6373D7ABFF8C44959FB90077FC120E1C">
    <w:name w:val="6373D7ABFF8C44959FB90077FC120E1C"/>
  </w:style>
  <w:style w:type="paragraph" w:customStyle="1" w:styleId="F78605A620BF4F1B8119ACA2F886D8B6">
    <w:name w:val="F78605A620BF4F1B8119ACA2F886D8B6"/>
  </w:style>
  <w:style w:type="paragraph" w:customStyle="1" w:styleId="E1354C872D4E4DECB8327947F7BF3480">
    <w:name w:val="E1354C872D4E4DECB8327947F7BF3480"/>
  </w:style>
  <w:style w:type="paragraph" w:customStyle="1" w:styleId="9A4EFEBD2FA342A2A88AF0967B84B472">
    <w:name w:val="9A4EFEBD2FA342A2A88AF0967B84B472"/>
  </w:style>
  <w:style w:type="paragraph" w:customStyle="1" w:styleId="A91A7B189474476CBEE5F03CCBB453E1">
    <w:name w:val="A91A7B189474476CBEE5F03CCBB453E1"/>
    <w:rsid w:val="00A6394A"/>
  </w:style>
  <w:style w:type="paragraph" w:customStyle="1" w:styleId="9B4185CE137E4318BA85E2001F2A3FE1">
    <w:name w:val="9B4185CE137E4318BA85E2001F2A3FE1"/>
    <w:rsid w:val="00A6394A"/>
  </w:style>
  <w:style w:type="paragraph" w:customStyle="1" w:styleId="800D6A6394BB459D84065C88768BAAC4">
    <w:name w:val="800D6A6394BB459D84065C88768BAAC4"/>
    <w:rsid w:val="00A6394A"/>
  </w:style>
  <w:style w:type="paragraph" w:customStyle="1" w:styleId="B0D02B5BEB8D4D0E9FBB0F300115A963">
    <w:name w:val="B0D02B5BEB8D4D0E9FBB0F300115A963"/>
    <w:rsid w:val="00A6394A"/>
  </w:style>
  <w:style w:type="paragraph" w:customStyle="1" w:styleId="9DD0100886FC4B1F88744962AFCDEDBF">
    <w:name w:val="9DD0100886FC4B1F88744962AFCDEDBF"/>
    <w:rsid w:val="00A6394A"/>
  </w:style>
  <w:style w:type="paragraph" w:customStyle="1" w:styleId="CA3C9AD2E29E4FDC9F8CF680ED16FC58">
    <w:name w:val="CA3C9AD2E29E4FDC9F8CF680ED16FC58"/>
    <w:rsid w:val="00A6394A"/>
  </w:style>
  <w:style w:type="paragraph" w:customStyle="1" w:styleId="F67ACF59EE304AEDBB266CC640BD8B6D">
    <w:name w:val="F67ACF59EE304AEDBB266CC640BD8B6D"/>
    <w:rsid w:val="00A6394A"/>
  </w:style>
  <w:style w:type="paragraph" w:customStyle="1" w:styleId="A45E8F637DA34C21A8CB8C54E6C87E66">
    <w:name w:val="A45E8F637DA34C21A8CB8C54E6C87E66"/>
    <w:rsid w:val="00A6394A"/>
  </w:style>
  <w:style w:type="paragraph" w:customStyle="1" w:styleId="6D8AAB02073E42ECAEF6419831CD5201">
    <w:name w:val="6D8AAB02073E42ECAEF6419831CD5201"/>
    <w:rsid w:val="00A6394A"/>
  </w:style>
  <w:style w:type="paragraph" w:customStyle="1" w:styleId="2F98D08AE1B2478F9FDCC78338D1D4DE">
    <w:name w:val="2F98D08AE1B2478F9FDCC78338D1D4DE"/>
    <w:rsid w:val="00A6394A"/>
  </w:style>
  <w:style w:type="paragraph" w:customStyle="1" w:styleId="615B0274417449F6AB74D17376DCAC5E">
    <w:name w:val="615B0274417449F6AB74D17376DCAC5E"/>
    <w:rsid w:val="00A6394A"/>
  </w:style>
  <w:style w:type="paragraph" w:customStyle="1" w:styleId="2352E4300DD844E092ACEB183F08D7CD">
    <w:name w:val="2352E4300DD844E092ACEB183F08D7CD"/>
    <w:rsid w:val="00A6394A"/>
  </w:style>
  <w:style w:type="paragraph" w:customStyle="1" w:styleId="8C17E111E40D4E19A060C580F329C756">
    <w:name w:val="8C17E111E40D4E19A060C580F329C756"/>
    <w:rsid w:val="00A6394A"/>
  </w:style>
  <w:style w:type="paragraph" w:customStyle="1" w:styleId="1A26D8B843A64C04ACC9AF73BBBF2603">
    <w:name w:val="1A26D8B843A64C04ACC9AF73BBBF2603"/>
    <w:rsid w:val="00A63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5F77-FDF1-43EA-956E-4A18F2E7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Manasi PRadhan</vt:lpstr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Manasi PRadhan</dc:title>
  <dc:subject/>
  <dc:creator>DELL</dc:creator>
  <cp:keywords/>
  <dc:description/>
  <cp:lastModifiedBy>DELL</cp:lastModifiedBy>
  <cp:revision>2</cp:revision>
  <cp:lastPrinted>2017-03-27T00:09:00Z</cp:lastPrinted>
  <dcterms:created xsi:type="dcterms:W3CDTF">2017-03-27T00:11:00Z</dcterms:created>
  <dcterms:modified xsi:type="dcterms:W3CDTF">2017-03-27T00:11:00Z</dcterms:modified>
</cp:coreProperties>
</file>